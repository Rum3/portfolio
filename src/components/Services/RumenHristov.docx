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7B7E49" w14:paraId="2371E23D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4C85142E" w14:textId="4C5D8721" w:rsidR="001B2ABD" w:rsidRPr="007B7E49" w:rsidRDefault="00B52EF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300F4A2" wp14:editId="5AB77DAF">
                  <wp:extent cx="2133600" cy="2545080"/>
                  <wp:effectExtent l="0" t="0" r="0" b="762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86409BF" w14:textId="77777777" w:rsidR="001B2ABD" w:rsidRPr="007B7E49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64D75C15" w14:textId="3B450BF0" w:rsidR="007B7E49" w:rsidRDefault="002F4B67" w:rsidP="007B7E49">
            <w:pPr>
              <w:pStyle w:val="a3"/>
            </w:pPr>
            <w:r>
              <w:t>Румен Христов</w:t>
            </w:r>
          </w:p>
          <w:p w14:paraId="62E7D0ED" w14:textId="7246ECA9" w:rsidR="002F4B67" w:rsidRDefault="002F4B67" w:rsidP="002F4B67"/>
          <w:p w14:paraId="25F2040F" w14:textId="5092863F" w:rsidR="002F4B67" w:rsidRDefault="002F4B67" w:rsidP="002F4B67"/>
          <w:p w14:paraId="2034EDB7" w14:textId="29903C41" w:rsidR="002F4B67" w:rsidRDefault="002F4B67" w:rsidP="002F4B67"/>
          <w:p w14:paraId="1D645AFD" w14:textId="77777777" w:rsidR="002F4B67" w:rsidRPr="002F4B67" w:rsidRDefault="002F4B67" w:rsidP="002F4B67"/>
          <w:p w14:paraId="34F483D2" w14:textId="77777777" w:rsidR="001B2ABD" w:rsidRPr="007B7E49" w:rsidRDefault="001B2ABD" w:rsidP="001B2ABD">
            <w:pPr>
              <w:pStyle w:val="af0"/>
            </w:pPr>
          </w:p>
        </w:tc>
      </w:tr>
      <w:tr w:rsidR="001B2ABD" w:rsidRPr="007B7E49" w14:paraId="4E0AB067" w14:textId="77777777" w:rsidTr="00AE7882">
        <w:tc>
          <w:tcPr>
            <w:tcW w:w="3600" w:type="dxa"/>
          </w:tcPr>
          <w:p w14:paraId="6300F48E" w14:textId="71E5A6B8" w:rsidR="001B2ABD" w:rsidRPr="007B7E49" w:rsidRDefault="00426038" w:rsidP="008049F8">
            <w:pPr>
              <w:pStyle w:val="3"/>
              <w:jc w:val="center"/>
            </w:pPr>
            <w:r>
              <w:t>моето мотивационно писмо</w:t>
            </w:r>
          </w:p>
          <w:p w14:paraId="1CF92339" w14:textId="0849DF7A" w:rsidR="00426038" w:rsidRDefault="00426038" w:rsidP="003125D1">
            <w:r>
              <w:t xml:space="preserve">Започнах с </w:t>
            </w:r>
            <w:r w:rsidR="008049F8">
              <w:t xml:space="preserve">писането на </w:t>
            </w:r>
            <w:r>
              <w:t xml:space="preserve">код по време на първата карантина </w:t>
            </w:r>
            <w:r w:rsidR="008049F8">
              <w:t xml:space="preserve">- </w:t>
            </w:r>
            <w:r>
              <w:t>като на шега .</w:t>
            </w:r>
          </w:p>
          <w:p w14:paraId="4A77388F" w14:textId="4AAB3A54" w:rsidR="00426038" w:rsidRPr="00426038" w:rsidRDefault="00426038" w:rsidP="003125D1">
            <w:r>
              <w:t>Имах много свободно време и прост</w:t>
            </w:r>
            <w:r w:rsidR="008049F8">
              <w:t xml:space="preserve">о </w:t>
            </w:r>
            <w:r>
              <w:t xml:space="preserve">изгледах </w:t>
            </w:r>
            <w:r w:rsidR="008049F8">
              <w:t>един клип</w:t>
            </w:r>
            <w:r>
              <w:t xml:space="preserve"> за самообучение ,беше върху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 xml:space="preserve">CSS. </w:t>
            </w:r>
            <w:r w:rsidR="008049F8">
              <w:t xml:space="preserve">Доста ми допадна и </w:t>
            </w:r>
            <w:r>
              <w:t xml:space="preserve"> </w:t>
            </w:r>
            <w:r w:rsidR="008049F8">
              <w:t>резултата ми хареса. С</w:t>
            </w:r>
            <w:r>
              <w:t xml:space="preserve">амо след </w:t>
            </w:r>
            <w:r w:rsidR="008049F8">
              <w:t>един едночасов клип</w:t>
            </w:r>
            <w:r>
              <w:t xml:space="preserve"> можех да направя сайт и</w:t>
            </w:r>
            <w:r w:rsidR="008049F8">
              <w:t xml:space="preserve"> това ме вдъхнови,</w:t>
            </w:r>
            <w:r>
              <w:t xml:space="preserve"> започнах постепенно да гледам още и още с нарастващ интерес. В един момент вече ми стана ясно ,че няма как да продължа да уча сам ефективно и се записах да изкарам курс по</w:t>
            </w:r>
            <w:r>
              <w:rPr>
                <w:lang w:val="en-US"/>
              </w:rPr>
              <w:t xml:space="preserve"> JavaScript </w:t>
            </w:r>
            <w:r>
              <w:t>,след което</w:t>
            </w:r>
            <w:r w:rsidR="008049F8">
              <w:t xml:space="preserve"> записах</w:t>
            </w:r>
            <w:r>
              <w:t xml:space="preserve"> още един </w:t>
            </w:r>
            <w:r w:rsidR="008049F8">
              <w:t xml:space="preserve">- </w:t>
            </w:r>
            <w:r>
              <w:t xml:space="preserve">по </w:t>
            </w:r>
            <w:r>
              <w:rPr>
                <w:lang w:val="en-US"/>
              </w:rPr>
              <w:t xml:space="preserve">React. </w:t>
            </w:r>
            <w:r>
              <w:t>Със сигурност има още много какво да науча ,но най- силната ми черта е желанието да се развивам</w:t>
            </w:r>
            <w:r w:rsidR="006D599C">
              <w:t xml:space="preserve"> и да обогатявам знанията си.</w:t>
            </w:r>
          </w:p>
          <w:p w14:paraId="25B2F92A" w14:textId="77777777" w:rsidR="00036450" w:rsidRPr="007B7E49" w:rsidRDefault="00036450" w:rsidP="00036450"/>
          <w:sdt>
            <w:sdtPr>
              <w:id w:val="-1954003311"/>
              <w:placeholder>
                <w:docPart w:val="F32EE3B1C472462AB6C030DF0989521C"/>
              </w:placeholder>
              <w:temporary/>
              <w:showingPlcHdr/>
              <w15:appearance w15:val="hidden"/>
            </w:sdtPr>
            <w:sdtContent>
              <w:p w14:paraId="5E0D8E42" w14:textId="77777777" w:rsidR="00036450" w:rsidRPr="007B7E49" w:rsidRDefault="00CB0055" w:rsidP="00CB0055">
                <w:pPr>
                  <w:pStyle w:val="3"/>
                </w:pPr>
                <w:r w:rsidRPr="007B7E49">
                  <w:rPr>
                    <w:lang w:bidi="bg-BG"/>
                  </w:rPr>
                  <w:t>Контакт</w:t>
                </w:r>
              </w:p>
            </w:sdtContent>
          </w:sdt>
          <w:sdt>
            <w:sdtPr>
              <w:id w:val="1111563247"/>
              <w:placeholder>
                <w:docPart w:val="4887A552038C464AAFBF1586AC511787"/>
              </w:placeholder>
              <w:temporary/>
              <w:showingPlcHdr/>
              <w15:appearance w15:val="hidden"/>
            </w:sdtPr>
            <w:sdtContent>
              <w:p w14:paraId="49175730" w14:textId="77777777" w:rsidR="004D3011" w:rsidRPr="007B7E49" w:rsidRDefault="004D3011" w:rsidP="004D3011">
                <w:r w:rsidRPr="007B7E49">
                  <w:rPr>
                    <w:lang w:bidi="bg-BG"/>
                  </w:rPr>
                  <w:t>ТЕЛЕФОН:</w:t>
                </w:r>
              </w:p>
            </w:sdtContent>
          </w:sdt>
          <w:p w14:paraId="1F78A4C8" w14:textId="10E1DF90" w:rsidR="004D3011" w:rsidRPr="007B7E49" w:rsidRDefault="00433EC7" w:rsidP="004D3011">
            <w:r>
              <w:rPr>
                <w:lang w:val="en-US"/>
              </w:rPr>
              <w:t>0897908028</w:t>
            </w:r>
          </w:p>
          <w:p w14:paraId="6C8CAC3A" w14:textId="77777777" w:rsidR="004D3011" w:rsidRPr="007B7E49" w:rsidRDefault="004D3011" w:rsidP="004D3011"/>
          <w:sdt>
            <w:sdtPr>
              <w:id w:val="-240260293"/>
              <w:placeholder>
                <w:docPart w:val="EDE54C8A94BB4F04BDEEBBC485412C51"/>
              </w:placeholder>
              <w:temporary/>
              <w:showingPlcHdr/>
              <w15:appearance w15:val="hidden"/>
            </w:sdtPr>
            <w:sdtContent>
              <w:p w14:paraId="6BB8185E" w14:textId="77777777" w:rsidR="004D3011" w:rsidRPr="007B7E49" w:rsidRDefault="004D3011" w:rsidP="004D3011">
                <w:r w:rsidRPr="007B7E49">
                  <w:rPr>
                    <w:lang w:bidi="bg-BG"/>
                  </w:rPr>
                  <w:t>ИМЕЙЛ:</w:t>
                </w:r>
              </w:p>
            </w:sdtContent>
          </w:sdt>
          <w:p w14:paraId="108BAC30" w14:textId="523D183E" w:rsidR="00036450" w:rsidRPr="007B7E49" w:rsidRDefault="00433EC7" w:rsidP="004D3011">
            <w:pPr>
              <w:rPr>
                <w:rStyle w:val="a8"/>
              </w:rPr>
            </w:pPr>
            <w:r>
              <w:rPr>
                <w:lang w:val="en-US"/>
              </w:rPr>
              <w:t>rum3n1992@gmail.com</w:t>
            </w:r>
          </w:p>
          <w:p w14:paraId="05F9C05C" w14:textId="43BED115" w:rsidR="004D3011" w:rsidRPr="007B7E49" w:rsidRDefault="004D3011" w:rsidP="004D3011"/>
        </w:tc>
        <w:tc>
          <w:tcPr>
            <w:tcW w:w="720" w:type="dxa"/>
          </w:tcPr>
          <w:p w14:paraId="59554B95" w14:textId="77777777" w:rsidR="001B2ABD" w:rsidRPr="007B7E49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2778E6D7B53A491E9D96F0A305F9747B"/>
              </w:placeholder>
              <w:temporary/>
              <w:showingPlcHdr/>
              <w15:appearance w15:val="hidden"/>
            </w:sdtPr>
            <w:sdtContent>
              <w:p w14:paraId="38417BE1" w14:textId="77777777" w:rsidR="001B2ABD" w:rsidRPr="007B7E49" w:rsidRDefault="00E25A26" w:rsidP="00036450">
                <w:pPr>
                  <w:pStyle w:val="2"/>
                </w:pPr>
                <w:r w:rsidRPr="007B7E49">
                  <w:rPr>
                    <w:lang w:bidi="bg-BG"/>
                  </w:rPr>
                  <w:t>ОБРАЗОВАНИЕ</w:t>
                </w:r>
              </w:p>
            </w:sdtContent>
          </w:sdt>
          <w:p w14:paraId="4CBC25FD" w14:textId="76B5401F" w:rsidR="004B66B5" w:rsidRPr="00825260" w:rsidRDefault="004B66B5" w:rsidP="004B66B5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ПГМЕЕ-Бургас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– 2011г.</w:t>
            </w:r>
          </w:p>
          <w:p w14:paraId="60F1B662" w14:textId="77777777" w:rsidR="004B66B5" w:rsidRDefault="004B66B5" w:rsidP="004B66B5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  <w:p w14:paraId="4A28BDCE" w14:textId="4CBA6E2E" w:rsidR="004B66B5" w:rsidRPr="00825260" w:rsidRDefault="004B66B5" w:rsidP="004B66B5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ТУ-София (семестриално завършил)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- </w:t>
            </w: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2011-2015</w:t>
            </w:r>
          </w:p>
          <w:sdt>
            <w:sdtPr>
              <w:id w:val="1001553383"/>
              <w:placeholder>
                <w:docPart w:val="7B9D1383E4F441A0A1E88DEED005BFA0"/>
              </w:placeholder>
              <w:temporary/>
              <w:showingPlcHdr/>
              <w15:appearance w15:val="hidden"/>
            </w:sdtPr>
            <w:sdtContent>
              <w:p w14:paraId="5D902E29" w14:textId="77777777" w:rsidR="00036450" w:rsidRPr="007B7E49" w:rsidRDefault="00036450" w:rsidP="00036450">
                <w:pPr>
                  <w:pStyle w:val="2"/>
                </w:pPr>
                <w:r w:rsidRPr="007B7E49">
                  <w:rPr>
                    <w:lang w:bidi="bg-BG"/>
                  </w:rPr>
                  <w:t>ПРОФЕСИОНАЛЕН ОПИТ</w:t>
                </w:r>
              </w:p>
            </w:sdtContent>
          </w:sdt>
          <w:p w14:paraId="28452F74" w14:textId="77777777" w:rsidR="004B66B5" w:rsidRPr="00825260" w:rsidRDefault="004B66B5" w:rsidP="004B66B5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Change-бюро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- </w:t>
            </w: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2014г</w:t>
            </w:r>
          </w:p>
          <w:p w14:paraId="11E136BF" w14:textId="013A38F4" w:rsidR="004B66B5" w:rsidRPr="00825260" w:rsidRDefault="004B66B5" w:rsidP="004B66B5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  <w:p w14:paraId="3624C7E7" w14:textId="12FA943B" w:rsidR="004B66B5" w:rsidRPr="00825260" w:rsidRDefault="004B66B5" w:rsidP="004B66B5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Барман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миксолог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- </w:t>
            </w: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2014-2022</w:t>
            </w:r>
          </w:p>
          <w:p w14:paraId="3C15C30F" w14:textId="77777777" w:rsidR="004B66B5" w:rsidRPr="00825260" w:rsidRDefault="004B66B5" w:rsidP="004B66B5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2526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Бариста</w:t>
            </w:r>
          </w:p>
          <w:p w14:paraId="4F8C894F" w14:textId="4558D2F6" w:rsidR="004D3011" w:rsidRPr="007B7E49" w:rsidRDefault="00036450" w:rsidP="004D3011">
            <w:r w:rsidRPr="007B7E49">
              <w:rPr>
                <w:lang w:bidi="bg-BG"/>
              </w:rPr>
              <w:t xml:space="preserve"> </w:t>
            </w:r>
          </w:p>
          <w:p w14:paraId="5D7C72FD" w14:textId="77777777" w:rsidR="004D3011" w:rsidRPr="007B7E49" w:rsidRDefault="004D3011" w:rsidP="00036450"/>
          <w:sdt>
            <w:sdtPr>
              <w:id w:val="1669594239"/>
              <w:placeholder>
                <w:docPart w:val="BC9E153F57984B98ACE6E1973173C100"/>
              </w:placeholder>
              <w:temporary/>
              <w:showingPlcHdr/>
              <w15:appearance w15:val="hidden"/>
            </w:sdtPr>
            <w:sdtContent>
              <w:p w14:paraId="0A544535" w14:textId="77777777" w:rsidR="00036450" w:rsidRPr="007B7E49" w:rsidRDefault="00180329" w:rsidP="00036450">
                <w:pPr>
                  <w:pStyle w:val="2"/>
                </w:pPr>
                <w:r w:rsidRPr="007B7E49">
                  <w:rPr>
                    <w:rStyle w:val="20"/>
                    <w:b/>
                    <w:lang w:bidi="bg-BG"/>
                  </w:rPr>
                  <w:t>УМЕНИЯ</w:t>
                </w:r>
              </w:p>
            </w:sdtContent>
          </w:sdt>
          <w:p w14:paraId="5285F794" w14:textId="708991AC" w:rsidR="00036450" w:rsidRDefault="0048179F" w:rsidP="004D3011">
            <w:pPr>
              <w:rPr>
                <w:noProof/>
                <w:color w:val="000000" w:themeColor="text1"/>
                <w:lang w:val="en-US" w:bidi="bg-BG"/>
              </w:rPr>
            </w:pPr>
            <w:r>
              <w:rPr>
                <w:noProof/>
                <w:color w:val="000000" w:themeColor="text1"/>
                <w:lang w:val="en-US" w:bidi="bg-BG"/>
              </w:rPr>
              <w:t xml:space="preserve">HTML </w:t>
            </w:r>
          </w:p>
          <w:p w14:paraId="282926AF" w14:textId="77777777" w:rsidR="0048179F" w:rsidRDefault="0048179F" w:rsidP="004D3011">
            <w:pPr>
              <w:rPr>
                <w:noProof/>
                <w:color w:val="000000" w:themeColor="text1"/>
                <w:lang w:val="en-US" w:bidi="bg-BG"/>
              </w:rPr>
            </w:pPr>
          </w:p>
          <w:p w14:paraId="5426EC0A" w14:textId="505B6A9A" w:rsidR="0048179F" w:rsidRDefault="0048179F" w:rsidP="004D3011">
            <w:pPr>
              <w:rPr>
                <w:noProof/>
                <w:color w:val="000000" w:themeColor="text1"/>
                <w:lang w:val="en-US" w:bidi="bg-BG"/>
              </w:rPr>
            </w:pPr>
            <w:r>
              <w:rPr>
                <w:noProof/>
                <w:color w:val="000000" w:themeColor="text1"/>
                <w:lang w:val="en-US" w:bidi="bg-BG"/>
              </w:rPr>
              <w:t xml:space="preserve">CSS </w:t>
            </w:r>
          </w:p>
          <w:p w14:paraId="61FA4810" w14:textId="7268045A" w:rsidR="00C8034E" w:rsidRDefault="00C8034E" w:rsidP="004D3011">
            <w:pPr>
              <w:rPr>
                <w:noProof/>
                <w:color w:val="000000" w:themeColor="text1"/>
                <w:lang w:val="en-US" w:bidi="bg-BG"/>
              </w:rPr>
            </w:pPr>
          </w:p>
          <w:p w14:paraId="1B7BF5EC" w14:textId="29DE186A" w:rsidR="00C8034E" w:rsidRDefault="00C8034E" w:rsidP="004D3011">
            <w:pPr>
              <w:rPr>
                <w:noProof/>
                <w:color w:val="000000" w:themeColor="text1"/>
                <w:lang w:val="en-US" w:bidi="bg-BG"/>
              </w:rPr>
            </w:pPr>
            <w:r>
              <w:rPr>
                <w:noProof/>
                <w:color w:val="000000" w:themeColor="text1"/>
                <w:lang w:val="en-US" w:bidi="bg-BG"/>
              </w:rPr>
              <w:t xml:space="preserve">JavaScript </w:t>
            </w:r>
          </w:p>
          <w:p w14:paraId="3A00AD26" w14:textId="46FF5EF3" w:rsidR="00C8034E" w:rsidRDefault="00C8034E" w:rsidP="004D3011">
            <w:pPr>
              <w:rPr>
                <w:noProof/>
                <w:color w:val="000000" w:themeColor="text1"/>
                <w:lang w:val="en-US" w:bidi="bg-BG"/>
              </w:rPr>
            </w:pPr>
          </w:p>
          <w:p w14:paraId="4DEA6971" w14:textId="08F13ACD" w:rsidR="00C8034E" w:rsidRDefault="00C8034E" w:rsidP="004D3011">
            <w:pPr>
              <w:rPr>
                <w:noProof/>
                <w:color w:val="000000" w:themeColor="text1"/>
                <w:lang w:val="en-US" w:bidi="bg-BG"/>
              </w:rPr>
            </w:pPr>
            <w:r>
              <w:rPr>
                <w:noProof/>
                <w:color w:val="000000" w:themeColor="text1"/>
                <w:lang w:val="en-US" w:bidi="bg-BG"/>
              </w:rPr>
              <w:t xml:space="preserve">React </w:t>
            </w:r>
          </w:p>
          <w:p w14:paraId="2969860B" w14:textId="504816FB" w:rsidR="00C8034E" w:rsidRDefault="00C8034E" w:rsidP="004D3011">
            <w:pPr>
              <w:rPr>
                <w:noProof/>
                <w:color w:val="000000" w:themeColor="text1"/>
                <w:lang w:val="en-US" w:bidi="bg-BG"/>
              </w:rPr>
            </w:pPr>
          </w:p>
          <w:p w14:paraId="78A683DB" w14:textId="271D5F3F" w:rsidR="00C8034E" w:rsidRDefault="00C8034E" w:rsidP="004D3011">
            <w:pPr>
              <w:rPr>
                <w:noProof/>
                <w:color w:val="000000" w:themeColor="text1"/>
                <w:lang w:val="en-US" w:bidi="bg-BG"/>
              </w:rPr>
            </w:pPr>
          </w:p>
          <w:p w14:paraId="3363C021" w14:textId="15342B96" w:rsidR="00C8034E" w:rsidRPr="00C8034E" w:rsidRDefault="00C8034E" w:rsidP="00C8034E">
            <w:pPr>
              <w:pStyle w:val="2"/>
              <w:rPr>
                <w:rFonts w:asciiTheme="minorHAnsi" w:eastAsiaTheme="minorEastAsia" w:hAnsiTheme="minorHAnsi" w:cstheme="minorBidi"/>
                <w:szCs w:val="22"/>
              </w:rPr>
            </w:pPr>
            <w:r>
              <w:t>Сертификати</w:t>
            </w:r>
          </w:p>
          <w:p w14:paraId="2CDBC2F0" w14:textId="2F1EA681" w:rsidR="00C8034E" w:rsidRPr="00C8034E" w:rsidRDefault="00C8034E" w:rsidP="004D3011">
            <w:pPr>
              <w:rPr>
                <w:noProof/>
                <w:color w:val="000000" w:themeColor="text1"/>
                <w:lang w:val="en-US" w:bidi="bg-BG"/>
              </w:rPr>
            </w:pPr>
            <w:r>
              <w:rPr>
                <w:noProof/>
                <w:color w:val="000000" w:themeColor="text1"/>
                <w:lang w:bidi="bg-BG"/>
              </w:rPr>
              <w:t xml:space="preserve">Сертификат от </w:t>
            </w:r>
            <w:r>
              <w:rPr>
                <w:noProof/>
                <w:color w:val="000000" w:themeColor="text1"/>
                <w:lang w:val="en-US" w:bidi="bg-BG"/>
              </w:rPr>
              <w:t xml:space="preserve">Progress </w:t>
            </w:r>
            <w:r>
              <w:rPr>
                <w:noProof/>
                <w:color w:val="000000" w:themeColor="text1"/>
                <w:lang w:bidi="bg-BG"/>
              </w:rPr>
              <w:t xml:space="preserve">за </w:t>
            </w:r>
            <w:r>
              <w:rPr>
                <w:noProof/>
                <w:color w:val="000000" w:themeColor="text1"/>
                <w:lang w:val="en-US" w:bidi="bg-BG"/>
              </w:rPr>
              <w:t>JavaScript</w:t>
            </w:r>
          </w:p>
          <w:p w14:paraId="362578BF" w14:textId="631230F9" w:rsidR="00C8034E" w:rsidRPr="00C8034E" w:rsidRDefault="00C8034E" w:rsidP="00C8034E">
            <w:pPr>
              <w:rPr>
                <w:noProof/>
                <w:color w:val="000000" w:themeColor="text1"/>
                <w:lang w:val="en-US" w:bidi="bg-BG"/>
              </w:rPr>
            </w:pPr>
            <w:r>
              <w:rPr>
                <w:noProof/>
                <w:color w:val="000000" w:themeColor="text1"/>
                <w:lang w:bidi="bg-BG"/>
              </w:rPr>
              <w:t xml:space="preserve">Сертификат от </w:t>
            </w:r>
            <w:r>
              <w:rPr>
                <w:noProof/>
                <w:color w:val="000000" w:themeColor="text1"/>
                <w:lang w:val="en-US" w:bidi="bg-BG"/>
              </w:rPr>
              <w:t xml:space="preserve">Progress </w:t>
            </w:r>
            <w:r>
              <w:rPr>
                <w:noProof/>
                <w:color w:val="000000" w:themeColor="text1"/>
                <w:lang w:bidi="bg-BG"/>
              </w:rPr>
              <w:t xml:space="preserve">за </w:t>
            </w:r>
            <w:r>
              <w:rPr>
                <w:noProof/>
                <w:color w:val="000000" w:themeColor="text1"/>
                <w:lang w:val="en-US" w:bidi="bg-BG"/>
              </w:rPr>
              <w:t>React</w:t>
            </w:r>
          </w:p>
          <w:p w14:paraId="5DEFA7F1" w14:textId="63306F33" w:rsidR="0048179F" w:rsidRPr="0048179F" w:rsidRDefault="0048179F" w:rsidP="004D3011">
            <w:pPr>
              <w:rPr>
                <w:color w:val="FFFFFF" w:themeColor="background1"/>
                <w:lang w:val="en-US"/>
              </w:rPr>
            </w:pPr>
          </w:p>
        </w:tc>
      </w:tr>
    </w:tbl>
    <w:p w14:paraId="0B1E2FD2" w14:textId="77777777" w:rsidR="0043117B" w:rsidRPr="007B7E49" w:rsidRDefault="00000000" w:rsidP="000C45FF">
      <w:pPr>
        <w:tabs>
          <w:tab w:val="left" w:pos="990"/>
        </w:tabs>
      </w:pPr>
    </w:p>
    <w:sectPr w:rsidR="0043117B" w:rsidRPr="007B7E49" w:rsidSect="00AE7882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AD2D" w14:textId="77777777" w:rsidR="00ED2F36" w:rsidRDefault="00ED2F36" w:rsidP="000C45FF">
      <w:r>
        <w:separator/>
      </w:r>
    </w:p>
  </w:endnote>
  <w:endnote w:type="continuationSeparator" w:id="0">
    <w:p w14:paraId="4E22A025" w14:textId="77777777" w:rsidR="00ED2F36" w:rsidRDefault="00ED2F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12DD" w14:textId="77777777" w:rsidR="00ED2F36" w:rsidRDefault="00ED2F36" w:rsidP="000C45FF">
      <w:r>
        <w:separator/>
      </w:r>
    </w:p>
  </w:footnote>
  <w:footnote w:type="continuationSeparator" w:id="0">
    <w:p w14:paraId="3A62D440" w14:textId="77777777" w:rsidR="00ED2F36" w:rsidRDefault="00ED2F3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27EA" w14:textId="77777777" w:rsidR="000C45FF" w:rsidRDefault="000C45FF">
    <w:pPr>
      <w:pStyle w:val="aa"/>
    </w:pPr>
    <w:r>
      <w:rPr>
        <w:noProof/>
        <w:lang w:bidi="bg-BG"/>
      </w:rPr>
      <w:drawing>
        <wp:anchor distT="0" distB="0" distL="114300" distR="114300" simplePos="0" relativeHeight="251658240" behindDoc="1" locked="0" layoutInCell="1" allowOverlap="1" wp14:anchorId="52F307E9" wp14:editId="5083621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ика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67"/>
    <w:rsid w:val="00036450"/>
    <w:rsid w:val="00094499"/>
    <w:rsid w:val="000C45FF"/>
    <w:rsid w:val="000E3FD1"/>
    <w:rsid w:val="00112054"/>
    <w:rsid w:val="001525E1"/>
    <w:rsid w:val="00180329"/>
    <w:rsid w:val="00185BB6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4B67"/>
    <w:rsid w:val="0030481B"/>
    <w:rsid w:val="003125D1"/>
    <w:rsid w:val="003156FC"/>
    <w:rsid w:val="003254B5"/>
    <w:rsid w:val="0037121F"/>
    <w:rsid w:val="003A6B7D"/>
    <w:rsid w:val="003B06CA"/>
    <w:rsid w:val="004071FC"/>
    <w:rsid w:val="00426038"/>
    <w:rsid w:val="00433EC7"/>
    <w:rsid w:val="00445947"/>
    <w:rsid w:val="004813B3"/>
    <w:rsid w:val="0048179F"/>
    <w:rsid w:val="00496591"/>
    <w:rsid w:val="004B66B5"/>
    <w:rsid w:val="004C63E4"/>
    <w:rsid w:val="004D3011"/>
    <w:rsid w:val="004D3C50"/>
    <w:rsid w:val="005262AC"/>
    <w:rsid w:val="005E39D5"/>
    <w:rsid w:val="00600670"/>
    <w:rsid w:val="0062123A"/>
    <w:rsid w:val="00642F4F"/>
    <w:rsid w:val="00646E75"/>
    <w:rsid w:val="006771D0"/>
    <w:rsid w:val="006D599C"/>
    <w:rsid w:val="00715FCB"/>
    <w:rsid w:val="00743101"/>
    <w:rsid w:val="007775E1"/>
    <w:rsid w:val="007867A0"/>
    <w:rsid w:val="007927F5"/>
    <w:rsid w:val="007960A4"/>
    <w:rsid w:val="007B7E49"/>
    <w:rsid w:val="00802CA0"/>
    <w:rsid w:val="008049F8"/>
    <w:rsid w:val="009260CD"/>
    <w:rsid w:val="00952C25"/>
    <w:rsid w:val="009B5F25"/>
    <w:rsid w:val="00A2118D"/>
    <w:rsid w:val="00A72C71"/>
    <w:rsid w:val="00AD76E2"/>
    <w:rsid w:val="00AE7882"/>
    <w:rsid w:val="00B20152"/>
    <w:rsid w:val="00B359E4"/>
    <w:rsid w:val="00B52EF6"/>
    <w:rsid w:val="00B57D98"/>
    <w:rsid w:val="00B70850"/>
    <w:rsid w:val="00C066B6"/>
    <w:rsid w:val="00C37BA1"/>
    <w:rsid w:val="00C4674C"/>
    <w:rsid w:val="00C506CF"/>
    <w:rsid w:val="00C72BED"/>
    <w:rsid w:val="00C8034E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D2F3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7161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bg-B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лав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Горен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Долен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лавие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лавие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лавие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9B5F25"/>
    <w:rPr>
      <w:rFonts w:ascii="Segoe UI" w:hAnsi="Segoe UI" w:cs="Segoe UI"/>
      <w:szCs w:val="18"/>
    </w:rPr>
  </w:style>
  <w:style w:type="character" w:customStyle="1" w:styleId="af3">
    <w:name w:val="Изнесен текст Знак"/>
    <w:basedOn w:val="a0"/>
    <w:link w:val="af2"/>
    <w:uiPriority w:val="99"/>
    <w:semiHidden/>
    <w:rsid w:val="009B5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men\AppData\Local\Microsoft\Office\16.0\DTS\bg-BG%7b58DDB139-43FD-4CB0-ABF5-70C553B10587%7d\%7b4F56AFD5-DCC5-4701-AE11-4FEC3CD7BBA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2EE3B1C472462AB6C030DF0989521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8442913-0093-4326-BFBA-71F453D0A7DF}"/>
      </w:docPartPr>
      <w:docPartBody>
        <w:p w:rsidR="00DF0083" w:rsidRDefault="00000000">
          <w:pPr>
            <w:pStyle w:val="F32EE3B1C472462AB6C030DF0989521C"/>
          </w:pPr>
          <w:r w:rsidRPr="007B7E49">
            <w:rPr>
              <w:lang w:bidi="bg-BG"/>
            </w:rPr>
            <w:t>Контакт</w:t>
          </w:r>
        </w:p>
      </w:docPartBody>
    </w:docPart>
    <w:docPart>
      <w:docPartPr>
        <w:name w:val="4887A552038C464AAFBF1586AC51178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0A99CD0-1F8D-4961-80AF-F028DF77F933}"/>
      </w:docPartPr>
      <w:docPartBody>
        <w:p w:rsidR="00DF0083" w:rsidRDefault="00000000">
          <w:pPr>
            <w:pStyle w:val="4887A552038C464AAFBF1586AC511787"/>
          </w:pPr>
          <w:r w:rsidRPr="007B7E49">
            <w:rPr>
              <w:lang w:bidi="bg-BG"/>
            </w:rPr>
            <w:t>ТЕЛЕФОН:</w:t>
          </w:r>
        </w:p>
      </w:docPartBody>
    </w:docPart>
    <w:docPart>
      <w:docPartPr>
        <w:name w:val="EDE54C8A94BB4F04BDEEBBC485412C5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6190DA1-8295-45D7-9B46-A6257B93D385}"/>
      </w:docPartPr>
      <w:docPartBody>
        <w:p w:rsidR="00DF0083" w:rsidRDefault="00000000">
          <w:pPr>
            <w:pStyle w:val="EDE54C8A94BB4F04BDEEBBC485412C51"/>
          </w:pPr>
          <w:r w:rsidRPr="007B7E49">
            <w:rPr>
              <w:lang w:bidi="bg-BG"/>
            </w:rPr>
            <w:t>ИМЕЙЛ:</w:t>
          </w:r>
        </w:p>
      </w:docPartBody>
    </w:docPart>
    <w:docPart>
      <w:docPartPr>
        <w:name w:val="2778E6D7B53A491E9D96F0A305F9747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5464F47-C16F-4E77-8A64-A455688B6514}"/>
      </w:docPartPr>
      <w:docPartBody>
        <w:p w:rsidR="00DF0083" w:rsidRDefault="00000000">
          <w:pPr>
            <w:pStyle w:val="2778E6D7B53A491E9D96F0A305F9747B"/>
          </w:pPr>
          <w:r w:rsidRPr="007B7E49">
            <w:rPr>
              <w:lang w:bidi="bg-BG"/>
            </w:rPr>
            <w:t>ОБРАЗОВАНИЕ</w:t>
          </w:r>
        </w:p>
      </w:docPartBody>
    </w:docPart>
    <w:docPart>
      <w:docPartPr>
        <w:name w:val="7B9D1383E4F441A0A1E88DEED005BFA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7BB553C-4E6B-4C54-A812-340C6533AA52}"/>
      </w:docPartPr>
      <w:docPartBody>
        <w:p w:rsidR="00DF0083" w:rsidRDefault="00000000">
          <w:pPr>
            <w:pStyle w:val="7B9D1383E4F441A0A1E88DEED005BFA0"/>
          </w:pPr>
          <w:r w:rsidRPr="007B7E49">
            <w:rPr>
              <w:lang w:bidi="bg-BG"/>
            </w:rPr>
            <w:t>ПРОФЕСИОНАЛЕН ОПИТ</w:t>
          </w:r>
        </w:p>
      </w:docPartBody>
    </w:docPart>
    <w:docPart>
      <w:docPartPr>
        <w:name w:val="BC9E153F57984B98ACE6E1973173C10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6F2081A-6507-4CBE-837C-5BAFBE4D9F54}"/>
      </w:docPartPr>
      <w:docPartBody>
        <w:p w:rsidR="00DF0083" w:rsidRDefault="00000000">
          <w:pPr>
            <w:pStyle w:val="BC9E153F57984B98ACE6E1973173C100"/>
          </w:pPr>
          <w:r w:rsidRPr="007B7E49">
            <w:rPr>
              <w:rStyle w:val="20"/>
              <w:lang w:bidi="bg-BG"/>
            </w:rPr>
            <w:t>УМЕНИЯ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0A"/>
    <w:rsid w:val="000D120A"/>
    <w:rsid w:val="003A28EF"/>
    <w:rsid w:val="006676DE"/>
    <w:rsid w:val="00D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F008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bg-BG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2EE3B1C472462AB6C030DF0989521C">
    <w:name w:val="F32EE3B1C472462AB6C030DF0989521C"/>
  </w:style>
  <w:style w:type="paragraph" w:customStyle="1" w:styleId="4887A552038C464AAFBF1586AC511787">
    <w:name w:val="4887A552038C464AAFBF1586AC511787"/>
  </w:style>
  <w:style w:type="paragraph" w:customStyle="1" w:styleId="EDE54C8A94BB4F04BDEEBBC485412C51">
    <w:name w:val="EDE54C8A94BB4F04BDEEBBC485412C51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2778E6D7B53A491E9D96F0A305F9747B">
    <w:name w:val="2778E6D7B53A491E9D96F0A305F9747B"/>
  </w:style>
  <w:style w:type="paragraph" w:customStyle="1" w:styleId="7B9D1383E4F441A0A1E88DEED005BFA0">
    <w:name w:val="7B9D1383E4F441A0A1E88DEED005BFA0"/>
  </w:style>
  <w:style w:type="character" w:customStyle="1" w:styleId="20">
    <w:name w:val="Заглавие 2 Знак"/>
    <w:basedOn w:val="a0"/>
    <w:link w:val="2"/>
    <w:uiPriority w:val="9"/>
    <w:rsid w:val="00DF0083"/>
    <w:rPr>
      <w:rFonts w:asciiTheme="majorHAnsi" w:eastAsiaTheme="majorEastAsia" w:hAnsiTheme="majorHAnsi" w:cstheme="majorBidi"/>
      <w:b/>
      <w:bCs/>
      <w:caps/>
      <w:szCs w:val="26"/>
      <w:lang w:val="bg-BG" w:eastAsia="ja-JP"/>
    </w:rPr>
  </w:style>
  <w:style w:type="paragraph" w:customStyle="1" w:styleId="BC9E153F57984B98ACE6E1973173C100">
    <w:name w:val="BC9E153F57984B98ACE6E1973173C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{4F56AFD5-DCC5-4701-AE11-4FEC3CD7BBA7}tf00546271_win32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2022-10-18T11:38:00Z</dcterms:created>
  <dcterms:modified xsi:type="dcterms:W3CDTF">2022-10-20T07:30:00Z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